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4B7C66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512981" w14:textId="77777777" w:rsidR="00692703" w:rsidRPr="00CF1A49" w:rsidRDefault="00C70266" w:rsidP="00913946">
            <w:pPr>
              <w:pStyle w:val="Title"/>
            </w:pPr>
            <w:r w:rsidRPr="00C70266">
              <w:rPr>
                <w:color w:val="auto"/>
              </w:rPr>
              <w:t>Mohamed</w:t>
            </w:r>
            <w:r w:rsidR="00692703" w:rsidRPr="00C70266">
              <w:rPr>
                <w:color w:val="auto"/>
              </w:rPr>
              <w:t xml:space="preserve"> </w:t>
            </w:r>
            <w:r>
              <w:rPr>
                <w:rStyle w:val="IntenseEmphasis"/>
              </w:rPr>
              <w:t>wael tamaa</w:t>
            </w:r>
          </w:p>
          <w:p w14:paraId="13B1F1FD" w14:textId="77777777" w:rsidR="00692703" w:rsidRPr="00C70266" w:rsidRDefault="00C70266" w:rsidP="00913946">
            <w:pPr>
              <w:pStyle w:val="ContactInfo"/>
              <w:contextualSpacing w:val="0"/>
              <w:rPr>
                <w:color w:val="auto"/>
              </w:rPr>
            </w:pPr>
            <w:r w:rsidRPr="00C70266">
              <w:rPr>
                <w:color w:val="auto"/>
              </w:rPr>
              <w:t xml:space="preserve">45 St. gamal El </w:t>
            </w:r>
            <w:proofErr w:type="spellStart"/>
            <w:r w:rsidRPr="00C70266">
              <w:rPr>
                <w:color w:val="auto"/>
              </w:rPr>
              <w:t>hadry-Eltiran</w:t>
            </w:r>
            <w:proofErr w:type="spellEnd"/>
            <w:r w:rsidRPr="00C70266">
              <w:rPr>
                <w:color w:val="auto"/>
              </w:rPr>
              <w:t xml:space="preserve"> City-Helwan</w:t>
            </w:r>
            <w:r w:rsidR="00692703" w:rsidRPr="00C70266">
              <w:rPr>
                <w:color w:val="auto"/>
              </w:rPr>
              <w:t xml:space="preserve"> </w:t>
            </w:r>
            <w:r w:rsidR="00220630">
              <w:rPr>
                <w:color w:val="auto"/>
              </w:rPr>
              <w:t>|</w:t>
            </w:r>
            <w:r w:rsidR="00692703" w:rsidRPr="00C70266">
              <w:rPr>
                <w:color w:val="auto"/>
              </w:rPr>
              <w:t xml:space="preserve"> </w:t>
            </w:r>
            <w:r w:rsidRPr="00C70266">
              <w:rPr>
                <w:color w:val="auto"/>
              </w:rPr>
              <w:t>+201143327612</w:t>
            </w:r>
          </w:p>
          <w:p w14:paraId="2C9D2C43" w14:textId="77777777" w:rsidR="00692703" w:rsidRPr="00C70266" w:rsidRDefault="00C70266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C70266">
              <w:rPr>
                <w:b w:val="0"/>
                <w:bCs/>
                <w:color w:val="auto"/>
              </w:rPr>
              <w:t>mtamaaa@gmail.com</w:t>
            </w:r>
            <w:r w:rsidR="00692703" w:rsidRPr="00C70266">
              <w:rPr>
                <w:b w:val="0"/>
                <w:bCs/>
                <w:color w:val="auto"/>
              </w:rPr>
              <w:t xml:space="preserve"> </w:t>
            </w:r>
            <w:r w:rsidRPr="00C70266">
              <w:rPr>
                <w:b w:val="0"/>
                <w:bCs/>
                <w:color w:val="auto"/>
              </w:rPr>
              <w:t>|</w:t>
            </w:r>
            <w:r w:rsidR="00692703" w:rsidRPr="00C70266">
              <w:rPr>
                <w:b w:val="0"/>
                <w:bCs/>
                <w:color w:val="auto"/>
              </w:rPr>
              <w:t xml:space="preserve"> </w:t>
            </w:r>
            <w:hyperlink r:id="rId7" w:history="1">
              <w:r w:rsidRPr="00E74B70">
                <w:rPr>
                  <w:rStyle w:val="Hyperlink"/>
                  <w:b w:val="0"/>
                  <w:bCs/>
                </w:rPr>
                <w:t>https://www.linkedin.com/in/mohamed-tamaa-ba040916</w:t>
              </w:r>
            </w:hyperlink>
            <w:r w:rsidR="00692703" w:rsidRPr="00C70266">
              <w:rPr>
                <w:b w:val="0"/>
                <w:bCs/>
                <w:color w:val="auto"/>
              </w:rPr>
              <w:t xml:space="preserve"> </w:t>
            </w:r>
            <w:r w:rsidRPr="00C70266">
              <w:rPr>
                <w:b w:val="0"/>
                <w:bCs/>
                <w:color w:val="auto"/>
              </w:rPr>
              <w:t>|</w:t>
            </w:r>
            <w:r w:rsidR="00692703" w:rsidRPr="00C70266">
              <w:rPr>
                <w:b w:val="0"/>
                <w:bCs/>
                <w:color w:val="auto"/>
              </w:rPr>
              <w:t xml:space="preserve"> </w:t>
            </w:r>
            <w:hyperlink r:id="rId8" w:history="1">
              <w:r w:rsidRPr="00E74B70">
                <w:rPr>
                  <w:rStyle w:val="Hyperlink"/>
                  <w:b w:val="0"/>
                  <w:bCs/>
                </w:rPr>
                <w:t>https://github.com/tamaa011</w:t>
              </w:r>
            </w:hyperlink>
          </w:p>
        </w:tc>
      </w:tr>
      <w:tr w:rsidR="009571D8" w:rsidRPr="00CF1A49" w14:paraId="64693C9A" w14:textId="77777777" w:rsidTr="00692703">
        <w:tc>
          <w:tcPr>
            <w:tcW w:w="9360" w:type="dxa"/>
            <w:tcMar>
              <w:top w:w="432" w:type="dxa"/>
            </w:tcMar>
          </w:tcPr>
          <w:p w14:paraId="394342DF" w14:textId="77777777" w:rsidR="001755A8" w:rsidRPr="00CF1A49" w:rsidRDefault="001755A8" w:rsidP="00913946">
            <w:pPr>
              <w:contextualSpacing w:val="0"/>
            </w:pPr>
          </w:p>
        </w:tc>
      </w:tr>
    </w:tbl>
    <w:p w14:paraId="3446C6BF" w14:textId="77777777" w:rsidR="00220630" w:rsidRDefault="00220630" w:rsidP="00220630">
      <w:pPr>
        <w:pStyle w:val="Heading1"/>
      </w:pPr>
      <w:r>
        <w:t>Personal data</w:t>
      </w:r>
    </w:p>
    <w:p w14:paraId="1A436F52" w14:textId="77777777" w:rsidR="00220630" w:rsidRPr="00220630" w:rsidRDefault="00220630" w:rsidP="00220630">
      <w:pPr>
        <w:rPr>
          <w:color w:val="auto"/>
          <w:sz w:val="24"/>
          <w:szCs w:val="24"/>
        </w:rPr>
      </w:pPr>
      <w:r w:rsidRPr="00220630">
        <w:rPr>
          <w:color w:val="auto"/>
          <w:sz w:val="24"/>
          <w:szCs w:val="24"/>
        </w:rPr>
        <w:t>Data of Birth: 17/07/1997</w:t>
      </w:r>
    </w:p>
    <w:p w14:paraId="28125FC7" w14:textId="77777777" w:rsidR="00220630" w:rsidRPr="00220630" w:rsidRDefault="00220630" w:rsidP="00220630">
      <w:pPr>
        <w:rPr>
          <w:color w:val="auto"/>
          <w:sz w:val="24"/>
          <w:szCs w:val="24"/>
          <w:rtl/>
        </w:rPr>
      </w:pPr>
      <w:r w:rsidRPr="00220630">
        <w:rPr>
          <w:color w:val="auto"/>
          <w:sz w:val="24"/>
          <w:szCs w:val="24"/>
        </w:rPr>
        <w:t>Military Situation: Exemption</w:t>
      </w:r>
    </w:p>
    <w:p w14:paraId="63F1179A" w14:textId="77777777" w:rsidR="00220630" w:rsidRPr="00220630" w:rsidRDefault="00220630" w:rsidP="00220630">
      <w:pPr>
        <w:rPr>
          <w:color w:val="auto"/>
          <w:sz w:val="24"/>
          <w:szCs w:val="24"/>
          <w:lang w:bidi="ar-EG"/>
        </w:rPr>
      </w:pPr>
      <w:r w:rsidRPr="00220630">
        <w:rPr>
          <w:color w:val="auto"/>
          <w:sz w:val="24"/>
          <w:szCs w:val="24"/>
          <w:lang w:bidi="ar-EG"/>
        </w:rPr>
        <w:t xml:space="preserve">Nationality: Egyptian </w:t>
      </w:r>
    </w:p>
    <w:sdt>
      <w:sdtPr>
        <w:alias w:val="Skills:"/>
        <w:tag w:val="Skills:"/>
        <w:id w:val="-1392877668"/>
        <w:placeholder>
          <w:docPart w:val="2A2C083CA5C445CA8D97D2DBC571A6A7"/>
        </w:placeholder>
        <w:temporary/>
        <w:showingPlcHdr/>
        <w15:appearance w15:val="hidden"/>
      </w:sdtPr>
      <w:sdtEndPr/>
      <w:sdtContent>
        <w:p w14:paraId="332365A2" w14:textId="77777777" w:rsidR="00220630" w:rsidRPr="00CF1A49" w:rsidRDefault="00220630" w:rsidP="00220630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220630" w:rsidRPr="006E1507" w14:paraId="29B103F4" w14:textId="77777777" w:rsidTr="00BD44A3">
        <w:tc>
          <w:tcPr>
            <w:tcW w:w="4675" w:type="dxa"/>
          </w:tcPr>
          <w:p w14:paraId="6FFEC6E6" w14:textId="343D1A86" w:rsidR="00220630" w:rsidRDefault="00220630" w:rsidP="00BD44A3">
            <w:pPr>
              <w:pStyle w:val="ListBullet"/>
              <w:contextualSpacing w:val="0"/>
            </w:pPr>
            <w:r>
              <w:t>HTML</w:t>
            </w:r>
            <w:r w:rsidR="003C5C6F">
              <w:t xml:space="preserve"> </w:t>
            </w:r>
            <w:bookmarkStart w:id="0" w:name="_GoBack"/>
            <w:bookmarkEnd w:id="0"/>
          </w:p>
          <w:p w14:paraId="1C215799" w14:textId="67EE18DF" w:rsidR="00220630" w:rsidRDefault="00220630" w:rsidP="00BD44A3">
            <w:pPr>
              <w:pStyle w:val="ListBullet"/>
              <w:contextualSpacing w:val="0"/>
            </w:pPr>
            <w:r>
              <w:t>CSS</w:t>
            </w:r>
          </w:p>
          <w:p w14:paraId="462A4DBE" w14:textId="77777777" w:rsidR="00220630" w:rsidRDefault="00220630" w:rsidP="00BD44A3">
            <w:pPr>
              <w:pStyle w:val="ListBullet"/>
              <w:contextualSpacing w:val="0"/>
            </w:pPr>
            <w:r>
              <w:t>JavaScript</w:t>
            </w:r>
          </w:p>
          <w:p w14:paraId="5FF53E99" w14:textId="77777777" w:rsidR="00220630" w:rsidRDefault="00220630" w:rsidP="00BD44A3">
            <w:pPr>
              <w:pStyle w:val="ListBullet"/>
              <w:contextualSpacing w:val="0"/>
            </w:pPr>
            <w:r>
              <w:t>jQuery</w:t>
            </w:r>
          </w:p>
          <w:p w14:paraId="5E6F65D9" w14:textId="77777777" w:rsidR="00220630" w:rsidRDefault="00220630" w:rsidP="00BD44A3">
            <w:pPr>
              <w:pStyle w:val="ListBullet"/>
              <w:contextualSpacing w:val="0"/>
            </w:pPr>
            <w:r>
              <w:t>Bootstrap</w:t>
            </w:r>
          </w:p>
          <w:p w14:paraId="72A30FBE" w14:textId="77777777" w:rsidR="00220630" w:rsidRDefault="00220630" w:rsidP="00BD44A3">
            <w:pPr>
              <w:pStyle w:val="ListBullet"/>
              <w:contextualSpacing w:val="0"/>
            </w:pPr>
            <w:r>
              <w:t>AJAX</w:t>
            </w:r>
          </w:p>
          <w:p w14:paraId="749FEB06" w14:textId="6C6F5BCD" w:rsidR="00220630" w:rsidRDefault="00220630" w:rsidP="00BD44A3">
            <w:pPr>
              <w:pStyle w:val="ListBullet"/>
              <w:contextualSpacing w:val="0"/>
            </w:pPr>
            <w:r>
              <w:t>JSON</w:t>
            </w:r>
          </w:p>
          <w:p w14:paraId="0721B6AC" w14:textId="042F5F78" w:rsidR="003C5C6F" w:rsidRDefault="003C5C6F" w:rsidP="00BD44A3">
            <w:pPr>
              <w:pStyle w:val="ListBullet"/>
              <w:contextualSpacing w:val="0"/>
            </w:pPr>
            <w:r>
              <w:t>Node.js</w:t>
            </w:r>
          </w:p>
          <w:p w14:paraId="073A8E3D" w14:textId="77777777" w:rsidR="003C5C6F" w:rsidRDefault="003C5C6F" w:rsidP="00BD44A3">
            <w:pPr>
              <w:pStyle w:val="ListBullet"/>
              <w:contextualSpacing w:val="0"/>
            </w:pPr>
            <w:r w:rsidRPr="003C5C6F">
              <w:t>version control</w:t>
            </w:r>
          </w:p>
          <w:p w14:paraId="75AE1A1B" w14:textId="101B6D3E" w:rsidR="00220630" w:rsidRDefault="00220630" w:rsidP="00BD44A3">
            <w:pPr>
              <w:pStyle w:val="ListBullet"/>
              <w:contextualSpacing w:val="0"/>
            </w:pPr>
            <w:r>
              <w:t>Adobe Photoshop</w:t>
            </w:r>
          </w:p>
          <w:p w14:paraId="332C6F40" w14:textId="77777777" w:rsidR="00220630" w:rsidRDefault="00220630" w:rsidP="00BD44A3">
            <w:pPr>
              <w:pStyle w:val="ListBullet"/>
              <w:contextualSpacing w:val="0"/>
            </w:pPr>
            <w:r>
              <w:t>Adobe XD</w:t>
            </w:r>
          </w:p>
          <w:p w14:paraId="4AB4C463" w14:textId="77777777" w:rsidR="00220630" w:rsidRPr="006E1507" w:rsidRDefault="00220630" w:rsidP="00BD44A3">
            <w:pPr>
              <w:pStyle w:val="ListBullet"/>
              <w:contextualSpacing w:val="0"/>
            </w:pPr>
            <w:r>
              <w:t>Adobe Illustrator</w:t>
            </w:r>
          </w:p>
          <w:p w14:paraId="13DEF783" w14:textId="77777777" w:rsidR="00220630" w:rsidRPr="006E1507" w:rsidRDefault="00220630" w:rsidP="0022063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6BCA257E" w14:textId="77777777" w:rsidR="00220630" w:rsidRDefault="00220630" w:rsidP="00220630">
            <w:pPr>
              <w:pStyle w:val="ListBullet"/>
              <w:numPr>
                <w:ilvl w:val="0"/>
                <w:numId w:val="16"/>
              </w:numPr>
              <w:contextualSpacing w:val="0"/>
            </w:pPr>
            <w:r>
              <w:t>Computer Skills</w:t>
            </w:r>
          </w:p>
          <w:p w14:paraId="450D48DC" w14:textId="77777777" w:rsidR="00220630" w:rsidRPr="006E1507" w:rsidRDefault="00220630" w:rsidP="0022063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06F16DED" w14:textId="77777777" w:rsidR="004E01EB" w:rsidRPr="00CF1A49" w:rsidRDefault="00C70266" w:rsidP="004E01EB">
      <w:pPr>
        <w:pStyle w:val="Heading1"/>
      </w:pPr>
      <w:r w:rsidRPr="00C70266">
        <w:t>Professional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A060FFD" w14:textId="77777777" w:rsidTr="00C70266">
        <w:trPr>
          <w:trHeight w:val="80"/>
        </w:trPr>
        <w:tc>
          <w:tcPr>
            <w:tcW w:w="9355" w:type="dxa"/>
          </w:tcPr>
          <w:p w14:paraId="7712DF1B" w14:textId="77777777" w:rsidR="001E3120" w:rsidRPr="00CF1A49" w:rsidRDefault="001E3120" w:rsidP="00C70266">
            <w:pPr>
              <w:pStyle w:val="Heading3"/>
              <w:contextualSpacing w:val="0"/>
              <w:outlineLvl w:val="2"/>
            </w:pPr>
          </w:p>
        </w:tc>
      </w:tr>
      <w:tr w:rsidR="00F61DF9" w:rsidRPr="00CF1A49" w14:paraId="65C2D125" w14:textId="77777777" w:rsidTr="00F61DF9">
        <w:tc>
          <w:tcPr>
            <w:tcW w:w="9355" w:type="dxa"/>
            <w:tcMar>
              <w:top w:w="216" w:type="dxa"/>
            </w:tcMar>
          </w:tcPr>
          <w:p w14:paraId="45A01615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Smart Computer</w:t>
            </w:r>
            <w:r w:rsidRPr="00C70266">
              <w:rPr>
                <w:color w:val="auto"/>
                <w:sz w:val="24"/>
                <w:szCs w:val="24"/>
              </w:rPr>
              <w:t xml:space="preserve"> Static Website to a Company to show their work in this website. Contain 3 pages with animations. (responsive) </w:t>
            </w:r>
            <w:r w:rsidR="00220630">
              <w:rPr>
                <w:color w:val="auto"/>
                <w:sz w:val="24"/>
                <w:szCs w:val="24"/>
              </w:rPr>
              <w:br/>
            </w:r>
            <w:hyperlink r:id="rId9" w:history="1">
              <w:r w:rsidRPr="00220630">
                <w:rPr>
                  <w:rStyle w:val="Hyperlink"/>
                  <w:sz w:val="24"/>
                  <w:szCs w:val="24"/>
                </w:rPr>
                <w:t>https://tamaa011.github.io/smart-computing.github.io/</w:t>
              </w:r>
            </w:hyperlink>
          </w:p>
          <w:p w14:paraId="297BEDCF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Smart Computer (New Design)</w:t>
            </w:r>
            <w:r w:rsidRPr="00C70266">
              <w:rPr>
                <w:color w:val="auto"/>
                <w:sz w:val="24"/>
                <w:szCs w:val="24"/>
              </w:rPr>
              <w:t xml:space="preserve"> Static Website to a Company to show their work in this website. Contain 4 pages. </w:t>
            </w:r>
            <w:hyperlink r:id="rId10" w:history="1">
              <w:r w:rsidRPr="00220630">
                <w:rPr>
                  <w:rStyle w:val="Hyperlink"/>
                  <w:sz w:val="24"/>
                  <w:szCs w:val="24"/>
                </w:rPr>
                <w:t>https://tamaa011.github.io/smart.computing.github.io/</w:t>
              </w:r>
            </w:hyperlink>
          </w:p>
          <w:p w14:paraId="125EF14C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color w:val="0070C0"/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t xml:space="preserve">Work with team in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Wedding App &amp; Website</w:t>
            </w:r>
            <w:r w:rsidRPr="00C70266">
              <w:rPr>
                <w:color w:val="auto"/>
                <w:sz w:val="24"/>
                <w:szCs w:val="24"/>
              </w:rPr>
              <w:t xml:space="preserve"> to collect all data of palaces that manage the wedding day, photography, videography, makeup artists and car rent (prototype) </w:t>
            </w:r>
            <w:hyperlink r:id="rId11" w:history="1">
              <w:r w:rsidRPr="00220630">
                <w:rPr>
                  <w:rStyle w:val="Hyperlink"/>
                  <w:sz w:val="24"/>
                  <w:szCs w:val="24"/>
                </w:rPr>
                <w:t>https://tamaa011.github.io/tamaaa.github.io/</w:t>
              </w:r>
            </w:hyperlink>
          </w:p>
          <w:p w14:paraId="5F5BB4F1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lastRenderedPageBreak/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 xml:space="preserve">SBS </w:t>
            </w:r>
            <w:r w:rsidRPr="00C70266">
              <w:rPr>
                <w:color w:val="auto"/>
                <w:sz w:val="24"/>
                <w:szCs w:val="24"/>
              </w:rPr>
              <w:t xml:space="preserve">Static Website to a student activity in ACU to show their work in this website. Contain 4 pages with animations. (responsive) </w:t>
            </w:r>
            <w:hyperlink r:id="rId12" w:history="1">
              <w:r w:rsidRPr="00220630">
                <w:rPr>
                  <w:rStyle w:val="Hyperlink"/>
                  <w:sz w:val="24"/>
                  <w:szCs w:val="24"/>
                </w:rPr>
                <w:t>https://tamaa011.github.io/stepbystep.github.io/</w:t>
              </w:r>
            </w:hyperlink>
          </w:p>
          <w:p w14:paraId="5C397490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SBS (New Design)</w:t>
            </w:r>
            <w:r w:rsidRPr="00C70266">
              <w:rPr>
                <w:color w:val="auto"/>
                <w:sz w:val="24"/>
                <w:szCs w:val="24"/>
              </w:rPr>
              <w:t xml:space="preserve"> Static Website to a student activity in ACU to show their work in this website. Contain 4 pages with animations and new design in it (responsive) </w:t>
            </w:r>
            <w:hyperlink r:id="rId13" w:history="1">
              <w:r w:rsidRPr="00220630">
                <w:rPr>
                  <w:rStyle w:val="Hyperlink"/>
                  <w:sz w:val="24"/>
                  <w:szCs w:val="24"/>
                </w:rPr>
                <w:t>https://tamaa011.github.io/newsbs.github.io/</w:t>
              </w:r>
            </w:hyperlink>
          </w:p>
          <w:p w14:paraId="2339B18C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color w:val="0070C0"/>
                <w:sz w:val="24"/>
                <w:szCs w:val="24"/>
              </w:rPr>
            </w:pPr>
            <w:r w:rsidRPr="00C70266">
              <w:rPr>
                <w:color w:val="auto"/>
                <w:sz w:val="24"/>
                <w:szCs w:val="24"/>
              </w:rPr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Infinity</w:t>
            </w:r>
            <w:r w:rsidRPr="00C70266">
              <w:rPr>
                <w:color w:val="auto"/>
                <w:sz w:val="24"/>
                <w:szCs w:val="24"/>
              </w:rPr>
              <w:t xml:space="preserve"> Static Website to a student activity in ACU to show their work in this website. Contain 4 pages with animations and new design in it (responsive) </w:t>
            </w:r>
            <w:hyperlink r:id="rId14" w:history="1">
              <w:r w:rsidRPr="00220630">
                <w:rPr>
                  <w:rStyle w:val="Hyperlink"/>
                  <w:sz w:val="24"/>
                  <w:szCs w:val="24"/>
                </w:rPr>
                <w:t>https://tamaa011.github.io/infin.github.io/</w:t>
              </w:r>
            </w:hyperlink>
          </w:p>
          <w:p w14:paraId="775D1DA6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b/>
                <w:bCs/>
                <w:color w:val="auto"/>
                <w:sz w:val="24"/>
                <w:szCs w:val="24"/>
              </w:rPr>
              <w:t>Dashboard</w:t>
            </w:r>
            <w:r w:rsidRPr="00C70266">
              <w:rPr>
                <w:color w:val="auto"/>
                <w:sz w:val="24"/>
                <w:szCs w:val="24"/>
              </w:rPr>
              <w:t xml:space="preserve"> to control all entries of smart computing website (responsive) </w:t>
            </w:r>
            <w:hyperlink r:id="rId15" w:history="1">
              <w:r w:rsidRPr="00220630">
                <w:rPr>
                  <w:rStyle w:val="Hyperlink"/>
                  <w:sz w:val="24"/>
                  <w:szCs w:val="24"/>
                </w:rPr>
                <w:t>https://tamaa011.github.io/smartadmin.github.io/</w:t>
              </w:r>
            </w:hyperlink>
          </w:p>
          <w:p w14:paraId="4A4768AF" w14:textId="77777777" w:rsidR="00C70266" w:rsidRPr="00C70266" w:rsidRDefault="00C70266" w:rsidP="00C7026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70266">
              <w:rPr>
                <w:b/>
                <w:bCs/>
                <w:color w:val="auto"/>
                <w:sz w:val="24"/>
                <w:szCs w:val="24"/>
              </w:rPr>
              <w:t>Dashboard</w:t>
            </w:r>
            <w:r w:rsidRPr="00C70266">
              <w:rPr>
                <w:color w:val="auto"/>
                <w:sz w:val="24"/>
                <w:szCs w:val="24"/>
              </w:rPr>
              <w:t xml:space="preserve"> to control all entries of Groom &amp; Bride App (responsive) </w:t>
            </w:r>
            <w:hyperlink r:id="rId16" w:history="1">
              <w:r w:rsidRPr="00220630">
                <w:rPr>
                  <w:rStyle w:val="Hyperlink"/>
                  <w:sz w:val="24"/>
                  <w:szCs w:val="24"/>
                </w:rPr>
                <w:t>https://tamaa011.github.io/temp.github.io/</w:t>
              </w:r>
            </w:hyperlink>
          </w:p>
          <w:p w14:paraId="3087D352" w14:textId="77777777" w:rsidR="00F61DF9" w:rsidRDefault="00C70266" w:rsidP="00C70266">
            <w:pPr>
              <w:pStyle w:val="ListParagraph"/>
              <w:numPr>
                <w:ilvl w:val="0"/>
                <w:numId w:val="15"/>
              </w:numPr>
            </w:pPr>
            <w:r w:rsidRPr="00C70266">
              <w:rPr>
                <w:color w:val="auto"/>
                <w:sz w:val="24"/>
                <w:szCs w:val="24"/>
              </w:rPr>
              <w:t xml:space="preserve">Project Title: </w:t>
            </w:r>
            <w:r w:rsidRPr="00C70266">
              <w:rPr>
                <w:b/>
                <w:bCs/>
                <w:color w:val="auto"/>
                <w:sz w:val="24"/>
                <w:szCs w:val="24"/>
              </w:rPr>
              <w:t>Intinsity</w:t>
            </w:r>
            <w:r w:rsidRPr="00C70266">
              <w:rPr>
                <w:color w:val="auto"/>
                <w:sz w:val="24"/>
                <w:szCs w:val="24"/>
              </w:rPr>
              <w:t xml:space="preserve"> Website contain one-page </w:t>
            </w:r>
            <w:hyperlink r:id="rId17" w:history="1">
              <w:r w:rsidRPr="00220630">
                <w:rPr>
                  <w:rStyle w:val="Hyperlink"/>
                  <w:sz w:val="24"/>
                  <w:szCs w:val="24"/>
                </w:rPr>
                <w:t>https://tamaa011.github.io/myproject.github.io/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B2467CC0208645EB8C3E0718BAE7B525"/>
        </w:placeholder>
        <w:temporary/>
        <w:showingPlcHdr/>
        <w15:appearance w15:val="hidden"/>
      </w:sdtPr>
      <w:sdtEndPr/>
      <w:sdtContent>
        <w:p w14:paraId="7DDE68E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B463FEC" w14:textId="77777777" w:rsidTr="00D66A52">
        <w:tc>
          <w:tcPr>
            <w:tcW w:w="9355" w:type="dxa"/>
          </w:tcPr>
          <w:p w14:paraId="586B7EC5" w14:textId="77777777" w:rsidR="001D0BF1" w:rsidRPr="00CF1A49" w:rsidRDefault="00220630" w:rsidP="001D0BF1">
            <w:pPr>
              <w:pStyle w:val="Heading3"/>
              <w:contextualSpacing w:val="0"/>
              <w:outlineLvl w:val="2"/>
            </w:pPr>
            <w:r>
              <w:t>7</w:t>
            </w:r>
            <w:r w:rsidR="001D0BF1" w:rsidRPr="00CF1A49">
              <w:t xml:space="preserve"> </w:t>
            </w:r>
            <w:r>
              <w:t>2020</w:t>
            </w:r>
          </w:p>
          <w:p w14:paraId="2EEB3A63" w14:textId="77777777" w:rsidR="00220630" w:rsidRPr="00220630" w:rsidRDefault="00220630" w:rsidP="0022063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20630">
              <w:rPr>
                <w:color w:val="auto"/>
              </w:rPr>
              <w:t>Bachelor of Business Administration</w:t>
            </w:r>
            <w:r w:rsidR="001D0BF1" w:rsidRPr="00CF1A49">
              <w:t xml:space="preserve">, </w:t>
            </w:r>
            <w:r w:rsidRPr="00220630">
              <w:rPr>
                <w:rStyle w:val="SubtleReference"/>
              </w:rPr>
              <w:t>Ahram Canadian University</w:t>
            </w:r>
          </w:p>
          <w:p w14:paraId="112BB43F" w14:textId="77777777" w:rsidR="00220630" w:rsidRDefault="00220630" w:rsidP="007538DC">
            <w:pPr>
              <w:contextualSpacing w:val="0"/>
            </w:pPr>
            <w:r>
              <w:t>Major Marketing</w:t>
            </w:r>
          </w:p>
          <w:p w14:paraId="54AE84EA" w14:textId="77777777" w:rsidR="007538DC" w:rsidRDefault="00DA2CEC" w:rsidP="007538DC">
            <w:pPr>
              <w:contextualSpacing w:val="0"/>
            </w:pPr>
            <w:r>
              <w:t>Pass</w:t>
            </w:r>
          </w:p>
          <w:p w14:paraId="462DEF68" w14:textId="77777777" w:rsidR="00220630" w:rsidRPr="00CF1A49" w:rsidRDefault="00220630" w:rsidP="007538DC">
            <w:pPr>
              <w:contextualSpacing w:val="0"/>
            </w:pPr>
            <w:r>
              <w:t>GPA 2.22</w:t>
            </w:r>
          </w:p>
        </w:tc>
      </w:tr>
      <w:tr w:rsidR="00F61DF9" w:rsidRPr="00CF1A49" w14:paraId="3CE85ACD" w14:textId="77777777" w:rsidTr="00F61DF9">
        <w:tc>
          <w:tcPr>
            <w:tcW w:w="9355" w:type="dxa"/>
            <w:tcMar>
              <w:top w:w="216" w:type="dxa"/>
            </w:tcMar>
          </w:tcPr>
          <w:p w14:paraId="010F2418" w14:textId="77777777" w:rsidR="00F61DF9" w:rsidRDefault="00F61DF9" w:rsidP="00F61DF9"/>
        </w:tc>
      </w:tr>
    </w:tbl>
    <w:p w14:paraId="38F03926" w14:textId="77777777" w:rsidR="00AD782D" w:rsidRPr="00CF1A49" w:rsidRDefault="00220630" w:rsidP="0062312F">
      <w:pPr>
        <w:pStyle w:val="Heading1"/>
      </w:pPr>
      <w:r>
        <w:t>Languages</w:t>
      </w:r>
    </w:p>
    <w:p w14:paraId="72CD4177" w14:textId="77777777" w:rsidR="00B51D1B" w:rsidRPr="00220630" w:rsidRDefault="00220630" w:rsidP="006E1507">
      <w:pPr>
        <w:rPr>
          <w:color w:val="auto"/>
        </w:rPr>
      </w:pPr>
      <w:r w:rsidRPr="00220630">
        <w:rPr>
          <w:color w:val="auto"/>
        </w:rPr>
        <w:t>Arabic Language (Mother-tongue)</w:t>
      </w:r>
    </w:p>
    <w:p w14:paraId="47556A31" w14:textId="77777777" w:rsidR="00220630" w:rsidRDefault="00220630" w:rsidP="006E1507">
      <w:pPr>
        <w:rPr>
          <w:color w:val="auto"/>
        </w:rPr>
      </w:pPr>
      <w:r w:rsidRPr="00220630">
        <w:rPr>
          <w:color w:val="auto"/>
        </w:rPr>
        <w:t>English Language (Very Good)</w:t>
      </w:r>
    </w:p>
    <w:p w14:paraId="32D7AC4C" w14:textId="77777777" w:rsidR="00A17B2D" w:rsidRPr="00CF1A49" w:rsidRDefault="00A17B2D" w:rsidP="00A17B2D">
      <w:pPr>
        <w:pStyle w:val="Heading1"/>
      </w:pPr>
      <w:r w:rsidRPr="00A17B2D">
        <w:t>Other Skills</w:t>
      </w:r>
    </w:p>
    <w:p w14:paraId="16F9B8ED" w14:textId="77777777" w:rsidR="00A17B2D" w:rsidRPr="00220630" w:rsidRDefault="00A17B2D" w:rsidP="006E1507">
      <w:pPr>
        <w:rPr>
          <w:color w:val="auto"/>
        </w:rPr>
      </w:pPr>
      <w:r w:rsidRPr="00A17B2D">
        <w:rPr>
          <w:color w:val="auto"/>
        </w:rPr>
        <w:t>Willing to learn and outstanding research skills / Problem solving skills and pay attention to details / Ability to effectively present information / Able to work both in a team environment and independently / Patient, creative / Independent and self-motivated.</w:t>
      </w:r>
    </w:p>
    <w:sectPr w:rsidR="00A17B2D" w:rsidRPr="00220630" w:rsidSect="005A1B10">
      <w:footerReference w:type="default" r:id="rId18"/>
      <w:headerReference w:type="first" r:id="rId1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21D54" w14:textId="77777777" w:rsidR="00DD4C93" w:rsidRDefault="00DD4C93" w:rsidP="0068194B">
      <w:r>
        <w:separator/>
      </w:r>
    </w:p>
    <w:p w14:paraId="774BE845" w14:textId="77777777" w:rsidR="00DD4C93" w:rsidRDefault="00DD4C93"/>
    <w:p w14:paraId="361A8738" w14:textId="77777777" w:rsidR="00DD4C93" w:rsidRDefault="00DD4C93"/>
  </w:endnote>
  <w:endnote w:type="continuationSeparator" w:id="0">
    <w:p w14:paraId="5F8783E3" w14:textId="77777777" w:rsidR="00DD4C93" w:rsidRDefault="00DD4C93" w:rsidP="0068194B">
      <w:r>
        <w:continuationSeparator/>
      </w:r>
    </w:p>
    <w:p w14:paraId="6CDB82A4" w14:textId="77777777" w:rsidR="00DD4C93" w:rsidRDefault="00DD4C93"/>
    <w:p w14:paraId="3C2FABFD" w14:textId="77777777" w:rsidR="00DD4C93" w:rsidRDefault="00DD4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8FB9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7AED6" w14:textId="77777777" w:rsidR="00DD4C93" w:rsidRDefault="00DD4C93" w:rsidP="0068194B">
      <w:r>
        <w:separator/>
      </w:r>
    </w:p>
    <w:p w14:paraId="3B3B3177" w14:textId="77777777" w:rsidR="00DD4C93" w:rsidRDefault="00DD4C93"/>
    <w:p w14:paraId="68E58762" w14:textId="77777777" w:rsidR="00DD4C93" w:rsidRDefault="00DD4C93"/>
  </w:footnote>
  <w:footnote w:type="continuationSeparator" w:id="0">
    <w:p w14:paraId="1592B680" w14:textId="77777777" w:rsidR="00DD4C93" w:rsidRDefault="00DD4C93" w:rsidP="0068194B">
      <w:r>
        <w:continuationSeparator/>
      </w:r>
    </w:p>
    <w:p w14:paraId="38700692" w14:textId="77777777" w:rsidR="00DD4C93" w:rsidRDefault="00DD4C93"/>
    <w:p w14:paraId="3CB8E01D" w14:textId="77777777" w:rsidR="00DD4C93" w:rsidRDefault="00DD4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1CB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A6984A" wp14:editId="442D25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0EF51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8E4444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2133F4"/>
    <w:multiLevelType w:val="multilevel"/>
    <w:tmpl w:val="B47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C725F8"/>
    <w:multiLevelType w:val="hybridMultilevel"/>
    <w:tmpl w:val="5248E868"/>
    <w:lvl w:ilvl="0" w:tplc="61D2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795A"/>
    <w:multiLevelType w:val="hybridMultilevel"/>
    <w:tmpl w:val="122A2868"/>
    <w:lvl w:ilvl="0" w:tplc="87B81C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630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5C6F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1F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B2D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287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211C"/>
    <w:rsid w:val="00BE423E"/>
    <w:rsid w:val="00BF61AC"/>
    <w:rsid w:val="00C47FA6"/>
    <w:rsid w:val="00C57FC6"/>
    <w:rsid w:val="00C66A7D"/>
    <w:rsid w:val="00C70266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2CEC"/>
    <w:rsid w:val="00DA3914"/>
    <w:rsid w:val="00DA59AA"/>
    <w:rsid w:val="00DB6915"/>
    <w:rsid w:val="00DB7E1E"/>
    <w:rsid w:val="00DC1B78"/>
    <w:rsid w:val="00DC2A2F"/>
    <w:rsid w:val="00DC600B"/>
    <w:rsid w:val="00DD4C9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B70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1154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6F964"/>
  <w15:chartTrackingRefBased/>
  <w15:docId w15:val="{5B22672F-81ED-4877-B701-D898D589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702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0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aa011" TargetMode="External"/><Relationship Id="rId13" Type="http://schemas.openxmlformats.org/officeDocument/2006/relationships/hyperlink" Target="https://tamaa011.github.io/newsbs.github.io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linkedin.com/in/mohamed-tamaa-ba040916" TargetMode="External"/><Relationship Id="rId12" Type="http://schemas.openxmlformats.org/officeDocument/2006/relationships/hyperlink" Target="https://tamaa011.github.io/stepbystep.github.io/" TargetMode="External"/><Relationship Id="rId17" Type="http://schemas.openxmlformats.org/officeDocument/2006/relationships/hyperlink" Target="https://tamaa011.github.io/myproject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maa011.github.io/temp.github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maa011.github.io/tamaaa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maa011.github.io/smartadmin.github.io/" TargetMode="External"/><Relationship Id="rId10" Type="http://schemas.openxmlformats.org/officeDocument/2006/relationships/hyperlink" Target="https://tamaa011.github.io/smart.computing.github.i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amaa011.github.io/smart-computing.github.io/" TargetMode="External"/><Relationship Id="rId14" Type="http://schemas.openxmlformats.org/officeDocument/2006/relationships/hyperlink" Target="https://tamaa011.github.io/infin.github.io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accoun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467CC0208645EB8C3E0718BAE7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C7C0-BD8F-4CCB-A8F6-CC798E1BAA2B}"/>
      </w:docPartPr>
      <w:docPartBody>
        <w:p w:rsidR="00137D56" w:rsidRDefault="00A073C5">
          <w:pPr>
            <w:pStyle w:val="B2467CC0208645EB8C3E0718BAE7B525"/>
          </w:pPr>
          <w:r w:rsidRPr="00CF1A49">
            <w:t>Education</w:t>
          </w:r>
        </w:p>
      </w:docPartBody>
    </w:docPart>
    <w:docPart>
      <w:docPartPr>
        <w:name w:val="2A2C083CA5C445CA8D97D2DBC571A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96A0-16A1-42B9-9A70-C38D8A9EE110}"/>
      </w:docPartPr>
      <w:docPartBody>
        <w:p w:rsidR="00137D56" w:rsidRDefault="00B25EBC" w:rsidP="00B25EBC">
          <w:pPr>
            <w:pStyle w:val="2A2C083CA5C445CA8D97D2DBC571A6A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BC"/>
    <w:rsid w:val="00137D56"/>
    <w:rsid w:val="00654589"/>
    <w:rsid w:val="009D15EC"/>
    <w:rsid w:val="00A073C5"/>
    <w:rsid w:val="00B25EBC"/>
    <w:rsid w:val="00C65B7B"/>
    <w:rsid w:val="00E5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2BF3A8DF3849EDB6BE7FAFFEEE30DF">
    <w:name w:val="8A2BF3A8DF3849EDB6BE7FAFFEEE30D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FA30C36B274FBAB11713A70CDDD2FC">
    <w:name w:val="49FA30C36B274FBAB11713A70CDDD2FC"/>
  </w:style>
  <w:style w:type="paragraph" w:customStyle="1" w:styleId="FFE59978060443DD9CF1F80AAFB0C24A">
    <w:name w:val="FFE59978060443DD9CF1F80AAFB0C24A"/>
  </w:style>
  <w:style w:type="paragraph" w:customStyle="1" w:styleId="89FB52984AD44AAAB4E1F15ADFA3A024">
    <w:name w:val="89FB52984AD44AAAB4E1F15ADFA3A024"/>
  </w:style>
  <w:style w:type="paragraph" w:customStyle="1" w:styleId="F74FCC8893994876B07E9F2294D4B51F">
    <w:name w:val="F74FCC8893994876B07E9F2294D4B51F"/>
  </w:style>
  <w:style w:type="paragraph" w:customStyle="1" w:styleId="06FFDECEB6B74DD2A719B0CCFFC096DD">
    <w:name w:val="06FFDECEB6B74DD2A719B0CCFFC096DD"/>
  </w:style>
  <w:style w:type="paragraph" w:customStyle="1" w:styleId="529F86D0740F456B87489CB9B36C26B9">
    <w:name w:val="529F86D0740F456B87489CB9B36C26B9"/>
  </w:style>
  <w:style w:type="paragraph" w:customStyle="1" w:styleId="49FA1A60CC6543C6835096D37A40F69D">
    <w:name w:val="49FA1A60CC6543C6835096D37A40F69D"/>
  </w:style>
  <w:style w:type="paragraph" w:customStyle="1" w:styleId="01A95FA353EE42EF8FF4511D5AEE3CFA">
    <w:name w:val="01A95FA353EE42EF8FF4511D5AEE3CFA"/>
  </w:style>
  <w:style w:type="paragraph" w:customStyle="1" w:styleId="A2EBDE650EFE40AF84B67494CDBB4A75">
    <w:name w:val="A2EBDE650EFE40AF84B67494CDBB4A75"/>
  </w:style>
  <w:style w:type="paragraph" w:customStyle="1" w:styleId="B6044C726349410DA7972EBE70EA9829">
    <w:name w:val="B6044C726349410DA7972EBE70EA9829"/>
  </w:style>
  <w:style w:type="paragraph" w:customStyle="1" w:styleId="69A560A297A54ECEA31C0CE72C285A15">
    <w:name w:val="69A560A297A54ECEA31C0CE72C285A15"/>
  </w:style>
  <w:style w:type="paragraph" w:customStyle="1" w:styleId="136355A2C04E412CA86E35517ADD87E2">
    <w:name w:val="136355A2C04E412CA86E35517ADD87E2"/>
  </w:style>
  <w:style w:type="paragraph" w:customStyle="1" w:styleId="C39A62D4D9EB48F680B0927E4BEA6732">
    <w:name w:val="C39A62D4D9EB48F680B0927E4BEA6732"/>
  </w:style>
  <w:style w:type="paragraph" w:customStyle="1" w:styleId="93F13546B86F4898922440EE9B8BEC90">
    <w:name w:val="93F13546B86F4898922440EE9B8BEC9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B3669C87BB1447FB54837950DF9193A">
    <w:name w:val="4B3669C87BB1447FB54837950DF9193A"/>
  </w:style>
  <w:style w:type="paragraph" w:customStyle="1" w:styleId="97A82D394A1944AEA603D07E8D2DBC01">
    <w:name w:val="97A82D394A1944AEA603D07E8D2DBC01"/>
  </w:style>
  <w:style w:type="paragraph" w:customStyle="1" w:styleId="2BF3BD18FBAD4554B72FBED057A0951D">
    <w:name w:val="2BF3BD18FBAD4554B72FBED057A0951D"/>
  </w:style>
  <w:style w:type="paragraph" w:customStyle="1" w:styleId="C9A84EB462A341E0B3D98651A9CAB915">
    <w:name w:val="C9A84EB462A341E0B3D98651A9CAB915"/>
  </w:style>
  <w:style w:type="paragraph" w:customStyle="1" w:styleId="606324B35B6A409988C300D827DCE2E3">
    <w:name w:val="606324B35B6A409988C300D827DCE2E3"/>
  </w:style>
  <w:style w:type="paragraph" w:customStyle="1" w:styleId="1EE146C59E1D48ADAB1B89D619CCD6E0">
    <w:name w:val="1EE146C59E1D48ADAB1B89D619CCD6E0"/>
  </w:style>
  <w:style w:type="paragraph" w:customStyle="1" w:styleId="F66F0B34A45841B0B1C93699ACF0DD8C">
    <w:name w:val="F66F0B34A45841B0B1C93699ACF0DD8C"/>
  </w:style>
  <w:style w:type="paragraph" w:customStyle="1" w:styleId="B2467CC0208645EB8C3E0718BAE7B525">
    <w:name w:val="B2467CC0208645EB8C3E0718BAE7B525"/>
  </w:style>
  <w:style w:type="paragraph" w:customStyle="1" w:styleId="E6E3C334719C4E179795392A29437DCE">
    <w:name w:val="E6E3C334719C4E179795392A29437DCE"/>
  </w:style>
  <w:style w:type="paragraph" w:customStyle="1" w:styleId="39F893FE930343C3A93D8476BE33E02E">
    <w:name w:val="39F893FE930343C3A93D8476BE33E02E"/>
  </w:style>
  <w:style w:type="paragraph" w:customStyle="1" w:styleId="88ECD64FAA4E44BAAC35C7E07BC87238">
    <w:name w:val="88ECD64FAA4E44BAAC35C7E07BC87238"/>
  </w:style>
  <w:style w:type="paragraph" w:customStyle="1" w:styleId="28EE16E73BF54993A93DDA81B59A3FF3">
    <w:name w:val="28EE16E73BF54993A93DDA81B59A3FF3"/>
  </w:style>
  <w:style w:type="paragraph" w:customStyle="1" w:styleId="4C268B67D1FC4717B8EBE4DBCBD4C291">
    <w:name w:val="4C268B67D1FC4717B8EBE4DBCBD4C291"/>
  </w:style>
  <w:style w:type="paragraph" w:customStyle="1" w:styleId="5202599206584664948382D3674036E6">
    <w:name w:val="5202599206584664948382D3674036E6"/>
  </w:style>
  <w:style w:type="paragraph" w:customStyle="1" w:styleId="472582AA78794C34B25E747B106CBDCF">
    <w:name w:val="472582AA78794C34B25E747B106CBDCF"/>
  </w:style>
  <w:style w:type="paragraph" w:customStyle="1" w:styleId="CD3810ABC10C4AE1B4842396861EE851">
    <w:name w:val="CD3810ABC10C4AE1B4842396861EE851"/>
  </w:style>
  <w:style w:type="paragraph" w:customStyle="1" w:styleId="C1E76F38FB754DF7A850C19A8ED4EFF8">
    <w:name w:val="C1E76F38FB754DF7A850C19A8ED4EFF8"/>
  </w:style>
  <w:style w:type="paragraph" w:customStyle="1" w:styleId="52177441C1A5401BB10D6887046B0637">
    <w:name w:val="52177441C1A5401BB10D6887046B0637"/>
  </w:style>
  <w:style w:type="paragraph" w:customStyle="1" w:styleId="480AD938213C45C292D94C2076292513">
    <w:name w:val="480AD938213C45C292D94C2076292513"/>
  </w:style>
  <w:style w:type="paragraph" w:customStyle="1" w:styleId="B94E65068BDD4A3A91BE7E9D66ACFB8F">
    <w:name w:val="B94E65068BDD4A3A91BE7E9D66ACFB8F"/>
  </w:style>
  <w:style w:type="paragraph" w:customStyle="1" w:styleId="433725F88FC04D7FA8920E35EA228138">
    <w:name w:val="433725F88FC04D7FA8920E35EA228138"/>
  </w:style>
  <w:style w:type="paragraph" w:customStyle="1" w:styleId="4BF36C54CD2E4957868C917783BE6142">
    <w:name w:val="4BF36C54CD2E4957868C917783BE6142"/>
  </w:style>
  <w:style w:type="paragraph" w:customStyle="1" w:styleId="FA53554281644CF2B9467336235F25DE">
    <w:name w:val="FA53554281644CF2B9467336235F25DE"/>
  </w:style>
  <w:style w:type="paragraph" w:customStyle="1" w:styleId="0CED3989BDF64985BA48B23D080CC58C">
    <w:name w:val="0CED3989BDF64985BA48B23D080CC58C"/>
  </w:style>
  <w:style w:type="paragraph" w:customStyle="1" w:styleId="B6FED577839441D89E3BE64EE867AE13">
    <w:name w:val="B6FED577839441D89E3BE64EE867AE13"/>
  </w:style>
  <w:style w:type="paragraph" w:customStyle="1" w:styleId="C1D6A95FD1E54756B451EEB66CEA5382">
    <w:name w:val="C1D6A95FD1E54756B451EEB66CEA5382"/>
  </w:style>
  <w:style w:type="paragraph" w:customStyle="1" w:styleId="2A2C083CA5C445CA8D97D2DBC571A6A7">
    <w:name w:val="2A2C083CA5C445CA8D97D2DBC571A6A7"/>
    <w:rsid w:val="00B25EBC"/>
  </w:style>
  <w:style w:type="paragraph" w:customStyle="1" w:styleId="44718A5D16F54D959E7D8D065C39DFA1">
    <w:name w:val="44718A5D16F54D959E7D8D065C39DFA1"/>
    <w:rsid w:val="00B25EBC"/>
  </w:style>
  <w:style w:type="paragraph" w:customStyle="1" w:styleId="C091BCC5444B4B29A26811124BE5FE95">
    <w:name w:val="C091BCC5444B4B29A26811124BE5FE95"/>
    <w:rsid w:val="00B25EBC"/>
  </w:style>
  <w:style w:type="paragraph" w:customStyle="1" w:styleId="BB3EB9592DD24A1480ECF4DAD3665CFC">
    <w:name w:val="BB3EB9592DD24A1480ECF4DAD3665CFC"/>
    <w:rsid w:val="00B25EBC"/>
  </w:style>
  <w:style w:type="paragraph" w:customStyle="1" w:styleId="4D3B7009DBF8465F817B6FE64CB3AB12">
    <w:name w:val="4D3B7009DBF8465F817B6FE64CB3AB12"/>
    <w:rsid w:val="00B25EBC"/>
  </w:style>
  <w:style w:type="paragraph" w:customStyle="1" w:styleId="A547C838D3454A5D958F122D7F015FB0">
    <w:name w:val="A547C838D3454A5D958F122D7F015FB0"/>
    <w:rsid w:val="00B25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Tamaa</dc:creator>
  <cp:keywords/>
  <dc:description/>
  <cp:lastModifiedBy>Mohamed Tamaa</cp:lastModifiedBy>
  <cp:revision>5</cp:revision>
  <cp:lastPrinted>2020-12-10T13:05:00Z</cp:lastPrinted>
  <dcterms:created xsi:type="dcterms:W3CDTF">2020-12-01T14:49:00Z</dcterms:created>
  <dcterms:modified xsi:type="dcterms:W3CDTF">2020-12-20T11:57:00Z</dcterms:modified>
  <cp:category/>
</cp:coreProperties>
</file>